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Content>
            <w:p w14:paraId="63668367" w14:textId="460C4390" w:rsidR="00341358" w:rsidRDefault="0093615F">
              <w:pPr>
                <w:pStyle w:val="Publishwithline"/>
              </w:pPr>
              <w:r w:rsidRPr="003A6C5B">
                <w:rPr>
                  <w:rStyle w:val="PlaceholderText"/>
                </w:rPr>
                <w:t>[Enter Post Title Here]</w:t>
              </w:r>
            </w:p>
          </w:sdtContent>
        </w:sdt>
        <w:p w14:paraId="6ECBDF0E" w14:textId="77777777" w:rsidR="00341358" w:rsidRDefault="00341358">
          <w:pPr>
            <w:pStyle w:val="underline"/>
          </w:pPr>
        </w:p>
        <w:p w14:paraId="1E3917B8" w14:textId="77777777" w:rsidR="00341358" w:rsidRDefault="00000000">
          <w:pPr>
            <w:pStyle w:val="PadderBetweenControlandBody"/>
          </w:pPr>
        </w:p>
      </w:sdtContent>
    </w:sdt>
    <w:p w14:paraId="0F4FBC99" w14:textId="77777777" w:rsidR="0093615F" w:rsidRPr="00956873" w:rsidRDefault="0093615F" w:rsidP="00956873">
      <w:pPr>
        <w:shd w:val="clear" w:color="auto" w:fill="FFFFFF"/>
        <w:spacing w:after="100" w:afterAutospacing="1"/>
        <w:outlineLvl w:val="0"/>
        <w:rPr>
          <w:rFonts w:ascii="Roboto Mono" w:eastAsia="Times New Roman" w:hAnsi="Roboto Mono" w:cs="Times New Roman"/>
          <w:color w:val="000000"/>
          <w:spacing w:val="-12"/>
          <w:kern w:val="36"/>
          <w:sz w:val="30"/>
          <w:szCs w:val="30"/>
        </w:rPr>
      </w:pPr>
      <w:r w:rsidRPr="00956873">
        <w:rPr>
          <w:rFonts w:ascii="Roboto Mono" w:eastAsia="Times New Roman" w:hAnsi="Roboto Mono" w:cs="Times New Roman"/>
          <w:color w:val="000000"/>
          <w:spacing w:val="-12"/>
          <w:kern w:val="36"/>
          <w:sz w:val="30"/>
          <w:szCs w:val="30"/>
        </w:rPr>
        <w:t>Proje 1</w:t>
      </w:r>
    </w:p>
    <w:p w14:paraId="0102E964" w14:textId="77777777" w:rsidR="0093615F" w:rsidRPr="00956873" w:rsidRDefault="0093615F" w:rsidP="00956873">
      <w:pPr>
        <w:shd w:val="clear" w:color="auto" w:fill="FFFFFF"/>
        <w:spacing w:after="100" w:afterAutospacing="1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95687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[22,27,16,2,18,6]</w:t>
      </w:r>
      <w:r w:rsidRPr="00956873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 -&gt; Insertion Sort</w:t>
      </w:r>
    </w:p>
    <w:p w14:paraId="67C05075" w14:textId="77777777" w:rsidR="0093615F" w:rsidRPr="00956873" w:rsidRDefault="0093615F" w:rsidP="00956873">
      <w:pPr>
        <w:shd w:val="clear" w:color="auto" w:fill="FFFFFF"/>
        <w:spacing w:after="100" w:afterAutospacing="1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956873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Yukarı verilen dizinin sort türüne göre aşamalarını yazınız.</w:t>
      </w:r>
    </w:p>
    <w:p w14:paraId="57DB7C02" w14:textId="77777777" w:rsidR="0093615F" w:rsidRPr="00956873" w:rsidRDefault="0093615F" w:rsidP="00956873">
      <w:pPr>
        <w:shd w:val="clear" w:color="auto" w:fill="FFFFFF"/>
        <w:spacing w:after="100" w:afterAutospacing="1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956873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Big-O gösterimini yazınız.</w:t>
      </w:r>
    </w:p>
    <w:p w14:paraId="1A31466D" w14:textId="77777777" w:rsidR="0093615F" w:rsidRPr="00956873" w:rsidRDefault="0093615F" w:rsidP="00956873">
      <w:pPr>
        <w:shd w:val="clear" w:color="auto" w:fill="FFFFFF"/>
        <w:spacing w:after="100" w:afterAutospacing="1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956873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Time Complexity: Dizi sıralandıktan sonra 18 sayısı aşağıdaki case'lerden hangisinin kapsamına girer? Yazınız</w:t>
      </w:r>
    </w:p>
    <w:p w14:paraId="6F677413" w14:textId="77777777" w:rsidR="0093615F" w:rsidRPr="00956873" w:rsidRDefault="0093615F" w:rsidP="009568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956873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Average case: Aradığımız sayının ortada olması</w:t>
      </w:r>
    </w:p>
    <w:p w14:paraId="6EDCEABF" w14:textId="77777777" w:rsidR="0093615F" w:rsidRPr="00956873" w:rsidRDefault="0093615F" w:rsidP="009568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956873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Worst case: Aradığımız sayının sonda olması</w:t>
      </w:r>
    </w:p>
    <w:p w14:paraId="2C268651" w14:textId="77777777" w:rsidR="0093615F" w:rsidRDefault="0093615F" w:rsidP="009568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956873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Best case: Aradığımız sayının dizinin en başında olması.</w:t>
      </w:r>
    </w:p>
    <w:p w14:paraId="5CFB9EAD" w14:textId="77777777" w:rsidR="0093615F" w:rsidRDefault="0093615F" w:rsidP="00FA7609">
      <w:pPr>
        <w:shd w:val="clear" w:color="auto" w:fill="FFFFFF"/>
        <w:spacing w:before="100" w:beforeAutospacing="1" w:after="100" w:afterAutospacing="1"/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[7,3,5,8,2,9,4,15,6</w:t>
      </w:r>
      <w:r>
        <w:rPr>
          <w:rFonts w:ascii="Nunito" w:hAnsi="Nunito"/>
          <w:color w:val="000000"/>
          <w:spacing w:val="-10"/>
          <w:shd w:val="clear" w:color="auto" w:fill="FFFFFF"/>
        </w:rPr>
        <w:t>] dizisinin Selection Sort'a göre ilk 4 adımını yazınız.</w:t>
      </w:r>
      <w:r>
        <w:rPr>
          <w:rFonts w:ascii="Nunito" w:hAnsi="Nunito"/>
          <w:color w:val="000000"/>
          <w:spacing w:val="-10"/>
          <w:shd w:val="clear" w:color="auto" w:fill="FFFFFF"/>
        </w:rPr>
        <w:t>,</w:t>
      </w:r>
    </w:p>
    <w:p w14:paraId="3C03371A" w14:textId="77777777" w:rsidR="0093615F" w:rsidRDefault="0093615F" w:rsidP="00FA7609">
      <w:pPr>
        <w:shd w:val="clear" w:color="auto" w:fill="FFFFFF"/>
        <w:spacing w:before="100" w:beforeAutospacing="1" w:after="100" w:afterAutospacing="1"/>
        <w:rPr>
          <w:rFonts w:ascii="Nunito" w:hAnsi="Nunito"/>
          <w:color w:val="000000"/>
          <w:spacing w:val="-10"/>
          <w:shd w:val="clear" w:color="auto" w:fill="FFFFFF"/>
        </w:rPr>
      </w:pPr>
    </w:p>
    <w:p w14:paraId="6265BBA2" w14:textId="77777777" w:rsidR="0093615F" w:rsidRPr="00956873" w:rsidRDefault="0093615F" w:rsidP="00FA7609">
      <w:pPr>
        <w:shd w:val="clear" w:color="auto" w:fill="FFFFFF"/>
        <w:spacing w:before="100" w:beforeAutospacing="1" w:after="100" w:afterAutospacing="1"/>
        <w:rPr>
          <w:rFonts w:ascii="Arial Black" w:eastAsia="Times New Roman" w:hAnsi="Arial Black" w:cs="Times New Roman"/>
          <w:color w:val="000000"/>
          <w:spacing w:val="-10"/>
          <w:sz w:val="24"/>
          <w:szCs w:val="24"/>
        </w:rPr>
      </w:pPr>
      <w:r w:rsidRPr="00C77529">
        <w:rPr>
          <w:rFonts w:ascii="Arial Black" w:hAnsi="Arial Black"/>
          <w:color w:val="000000"/>
          <w:spacing w:val="-10"/>
          <w:shd w:val="clear" w:color="auto" w:fill="FFFFFF"/>
        </w:rPr>
        <w:t>Dizinin short türüne göre sıralanması</w:t>
      </w:r>
    </w:p>
    <w:p w14:paraId="73DC11DC" w14:textId="77777777" w:rsidR="0093615F" w:rsidRPr="00C77529" w:rsidRDefault="0093615F">
      <w:pPr>
        <w:rPr>
          <w:rFonts w:ascii="Arial Black" w:eastAsia="Times New Roman" w:hAnsi="Arial Black" w:cs="Times New Roman"/>
          <w:color w:val="000000"/>
          <w:spacing w:val="-10"/>
          <w:sz w:val="24"/>
          <w:szCs w:val="24"/>
        </w:rPr>
      </w:pPr>
      <w:r w:rsidRPr="00956873">
        <w:rPr>
          <w:rFonts w:ascii="Arial Black" w:eastAsia="Times New Roman" w:hAnsi="Arial Black" w:cs="Times New Roman"/>
          <w:b/>
          <w:bCs/>
          <w:color w:val="000000"/>
          <w:spacing w:val="-10"/>
          <w:sz w:val="24"/>
          <w:szCs w:val="24"/>
        </w:rPr>
        <w:t>[22,27,16,2,18,6]</w:t>
      </w:r>
      <w:r w:rsidRPr="00956873">
        <w:rPr>
          <w:rFonts w:ascii="Arial Black" w:eastAsia="Times New Roman" w:hAnsi="Arial Black" w:cs="Times New Roman"/>
          <w:color w:val="000000"/>
          <w:spacing w:val="-10"/>
          <w:sz w:val="24"/>
          <w:szCs w:val="24"/>
        </w:rPr>
        <w:t> </w:t>
      </w:r>
      <w:r w:rsidRPr="00C77529">
        <w:rPr>
          <w:rFonts w:ascii="Arial Black" w:eastAsia="Times New Roman" w:hAnsi="Arial Black" w:cs="Times New Roman"/>
          <w:color w:val="000000"/>
          <w:spacing w:val="-10"/>
          <w:sz w:val="24"/>
          <w:szCs w:val="24"/>
        </w:rPr>
        <w:t>(n)</w:t>
      </w:r>
    </w:p>
    <w:p w14:paraId="5CA62739" w14:textId="77777777" w:rsidR="0093615F" w:rsidRPr="00C77529" w:rsidRDefault="0093615F">
      <w:pPr>
        <w:rPr>
          <w:rFonts w:ascii="Arial Black" w:hAnsi="Arial Black"/>
        </w:rPr>
      </w:pPr>
      <w:r w:rsidRPr="00C77529">
        <w:rPr>
          <w:rFonts w:ascii="Arial Black" w:hAnsi="Arial Black"/>
        </w:rPr>
        <w:t>[2,27,16,22,18,6](n-1)</w:t>
      </w:r>
    </w:p>
    <w:p w14:paraId="6D3B8AC0" w14:textId="77777777" w:rsidR="0093615F" w:rsidRPr="00C77529" w:rsidRDefault="0093615F">
      <w:pPr>
        <w:rPr>
          <w:rFonts w:ascii="Arial Black" w:hAnsi="Arial Black"/>
        </w:rPr>
      </w:pPr>
      <w:r w:rsidRPr="00C77529">
        <w:rPr>
          <w:rFonts w:ascii="Arial Black" w:hAnsi="Arial Black"/>
        </w:rPr>
        <w:t>[2,6,16,22,18,27](n-2)</w:t>
      </w:r>
    </w:p>
    <w:p w14:paraId="2046C7CF" w14:textId="77777777" w:rsidR="0093615F" w:rsidRPr="00C77529" w:rsidRDefault="0093615F">
      <w:pPr>
        <w:rPr>
          <w:rFonts w:ascii="Arial Black" w:hAnsi="Arial Black"/>
        </w:rPr>
      </w:pPr>
      <w:r w:rsidRPr="00C77529">
        <w:rPr>
          <w:rFonts w:ascii="Arial Black" w:hAnsi="Arial Black"/>
        </w:rPr>
        <w:t>[2,6,16,18,22,27](1)</w:t>
      </w:r>
    </w:p>
    <w:p w14:paraId="566C24F1" w14:textId="77777777" w:rsidR="0093615F" w:rsidRPr="00C77529" w:rsidRDefault="0093615F">
      <w:pPr>
        <w:rPr>
          <w:rFonts w:ascii="Arial Black" w:hAnsi="Arial Black"/>
        </w:rPr>
      </w:pPr>
    </w:p>
    <w:p w14:paraId="0DD21C1A" w14:textId="77777777" w:rsidR="0093615F" w:rsidRPr="00C77529" w:rsidRDefault="0093615F">
      <w:pPr>
        <w:rPr>
          <w:rFonts w:ascii="Arial Black" w:hAnsi="Arial Black"/>
        </w:rPr>
      </w:pPr>
      <w:r w:rsidRPr="00C77529">
        <w:rPr>
          <w:rFonts w:ascii="Arial Black" w:hAnsi="Arial Black"/>
        </w:rPr>
        <w:t>Big-O gösterimi</w:t>
      </w:r>
    </w:p>
    <w:p w14:paraId="508CD029" w14:textId="77777777" w:rsidR="0093615F" w:rsidRDefault="0093615F">
      <w:pPr>
        <w:rPr>
          <w:rFonts w:ascii="Arial Black" w:hAnsi="Arial Black"/>
        </w:rPr>
      </w:pPr>
      <w:r>
        <w:rPr>
          <w:rFonts w:ascii="Arial Black" w:hAnsi="Arial Black"/>
        </w:rPr>
        <w:t>n+(n-1)+(n-2)+...+1</w:t>
      </w:r>
    </w:p>
    <w:p w14:paraId="451A9002" w14:textId="77777777" w:rsidR="0093615F" w:rsidRDefault="0093615F">
      <w:pPr>
        <w:rPr>
          <w:rFonts w:ascii="Arial Black" w:hAnsi="Arial Black"/>
        </w:rPr>
      </w:pPr>
      <w:r>
        <w:rPr>
          <w:rFonts w:ascii="Arial Black" w:hAnsi="Arial Black"/>
        </w:rPr>
        <w:t>(n(n+1))/2</w:t>
      </w:r>
    </w:p>
    <w:p w14:paraId="271371C6" w14:textId="77777777" w:rsidR="0093615F" w:rsidRPr="00C77529" w:rsidRDefault="0093615F">
      <w:pPr>
        <w:rPr>
          <w:rFonts w:ascii="Arial Black" w:hAnsi="Arial Black"/>
        </w:rPr>
      </w:pPr>
      <w:r>
        <w:rPr>
          <w:rFonts w:ascii="Arial Black" w:hAnsi="Arial Black"/>
        </w:rPr>
        <w:t>O(n^2)</w:t>
      </w:r>
    </w:p>
    <w:p w14:paraId="300072A0" w14:textId="77777777" w:rsidR="0093615F" w:rsidRPr="00C77529" w:rsidRDefault="0093615F">
      <w:pPr>
        <w:rPr>
          <w:rFonts w:ascii="Arial Black" w:hAnsi="Arial Black"/>
        </w:rPr>
      </w:pPr>
    </w:p>
    <w:p w14:paraId="1C3A38B9" w14:textId="77777777" w:rsidR="0093615F" w:rsidRPr="00C77529" w:rsidRDefault="0093615F">
      <w:pPr>
        <w:rPr>
          <w:rFonts w:ascii="Arial Black" w:hAnsi="Arial Black"/>
        </w:rPr>
      </w:pPr>
      <w:r w:rsidRPr="00C77529">
        <w:rPr>
          <w:rFonts w:ascii="Arial Black" w:hAnsi="Arial Black"/>
        </w:rPr>
        <w:t>Section Sort’a göre ilk 4 adımı</w:t>
      </w:r>
    </w:p>
    <w:p w14:paraId="009EC776" w14:textId="77777777" w:rsidR="0093615F" w:rsidRPr="00C77529" w:rsidRDefault="0093615F">
      <w:pPr>
        <w:rPr>
          <w:rFonts w:ascii="Arial Black" w:hAnsi="Arial Black"/>
          <w:color w:val="000000"/>
          <w:spacing w:val="-10"/>
          <w:shd w:val="clear" w:color="auto" w:fill="FFFFFF"/>
        </w:rPr>
      </w:pPr>
      <w:r w:rsidRPr="00C77529">
        <w:rPr>
          <w:rStyle w:val="Strong"/>
          <w:rFonts w:ascii="Arial Black" w:hAnsi="Arial Black"/>
          <w:color w:val="000000"/>
          <w:spacing w:val="-10"/>
          <w:shd w:val="clear" w:color="auto" w:fill="FFFFFF"/>
        </w:rPr>
        <w:t>[7,3,5,8,2,9,4,15,6</w:t>
      </w:r>
      <w:r w:rsidRPr="00C77529">
        <w:rPr>
          <w:rFonts w:ascii="Arial Black" w:hAnsi="Arial Black"/>
          <w:color w:val="000000"/>
          <w:spacing w:val="-10"/>
          <w:shd w:val="clear" w:color="auto" w:fill="FFFFFF"/>
        </w:rPr>
        <w:t>]</w:t>
      </w:r>
    </w:p>
    <w:p w14:paraId="66569A76" w14:textId="77777777" w:rsidR="0093615F" w:rsidRPr="00C77529" w:rsidRDefault="0093615F">
      <w:pPr>
        <w:rPr>
          <w:rFonts w:ascii="Arial Black" w:hAnsi="Arial Black"/>
          <w:color w:val="000000"/>
          <w:spacing w:val="-10"/>
          <w:shd w:val="clear" w:color="auto" w:fill="FFFFFF"/>
        </w:rPr>
      </w:pPr>
      <w:r w:rsidRPr="00C77529">
        <w:rPr>
          <w:rFonts w:ascii="Arial Black" w:hAnsi="Arial Black"/>
          <w:color w:val="000000"/>
          <w:spacing w:val="-10"/>
          <w:shd w:val="clear" w:color="auto" w:fill="FFFFFF"/>
        </w:rPr>
        <w:t>[2,3,5,8,7,9,4,15,6]</w:t>
      </w:r>
    </w:p>
    <w:p w14:paraId="23707B3C" w14:textId="77777777" w:rsidR="0093615F" w:rsidRPr="00C77529" w:rsidRDefault="0093615F">
      <w:pPr>
        <w:rPr>
          <w:rFonts w:ascii="Arial Black" w:hAnsi="Arial Black"/>
          <w:color w:val="000000"/>
          <w:spacing w:val="-10"/>
          <w:shd w:val="clear" w:color="auto" w:fill="FFFFFF"/>
        </w:rPr>
      </w:pPr>
      <w:r w:rsidRPr="00C77529">
        <w:rPr>
          <w:rFonts w:ascii="Arial Black" w:hAnsi="Arial Black"/>
          <w:color w:val="000000"/>
          <w:spacing w:val="-10"/>
          <w:shd w:val="clear" w:color="auto" w:fill="FFFFFF"/>
        </w:rPr>
        <w:t>[2,3,4,8,7,9,5,15,6]</w:t>
      </w:r>
    </w:p>
    <w:p w14:paraId="2D346DFC" w14:textId="77777777" w:rsidR="0093615F" w:rsidRPr="00C77529" w:rsidRDefault="0093615F">
      <w:pPr>
        <w:rPr>
          <w:rFonts w:ascii="Arial Black" w:hAnsi="Arial Black"/>
          <w:color w:val="000000"/>
          <w:spacing w:val="-10"/>
          <w:shd w:val="clear" w:color="auto" w:fill="FFFFFF"/>
        </w:rPr>
      </w:pPr>
      <w:r w:rsidRPr="00C77529">
        <w:rPr>
          <w:rFonts w:ascii="Arial Black" w:hAnsi="Arial Black"/>
          <w:color w:val="000000"/>
          <w:spacing w:val="-10"/>
          <w:shd w:val="clear" w:color="auto" w:fill="FFFFFF"/>
        </w:rPr>
        <w:t>[2,3,4,5,7,9,8,15,6]</w:t>
      </w:r>
    </w:p>
    <w:sectPr w:rsidR="0093615F" w:rsidRPr="00C77529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63E2"/>
    <w:multiLevelType w:val="multilevel"/>
    <w:tmpl w:val="67EE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92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93615F"/>
    <w:rsid w:val="00341358"/>
    <w:rsid w:val="003E382F"/>
    <w:rsid w:val="0093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2213"/>
  <w15:docId w15:val="{7D1E210E-9AE8-42E1-9047-35491DD9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tr-TR" w:eastAsia="tr-T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93615F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7970-4103-4A52-BA21-32AF17077A2C}"/>
      </w:docPartPr>
      <w:docPartBody>
        <w:p w:rsidR="00000000" w:rsidRDefault="00F3697E">
          <w:r w:rsidRPr="003A6C5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7E"/>
    <w:rsid w:val="00F3697E"/>
    <w:rsid w:val="00F9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9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tansu</dc:creator>
  <cp:keywords/>
  <dc:description/>
  <cp:lastModifiedBy>tansu</cp:lastModifiedBy>
  <cp:revision>1</cp:revision>
  <dcterms:created xsi:type="dcterms:W3CDTF">2023-01-27T21:56:00Z</dcterms:created>
  <dcterms:modified xsi:type="dcterms:W3CDTF">2023-01-27T21:56:00Z</dcterms:modified>
</cp:coreProperties>
</file>